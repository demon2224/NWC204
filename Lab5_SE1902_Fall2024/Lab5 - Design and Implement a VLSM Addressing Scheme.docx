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40B9" w14:textId="4F600022" w:rsidR="004D36D7" w:rsidRDefault="006E57E3" w:rsidP="0073604C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4C027B" wp14:editId="7B8F8A5E">
            <wp:simplePos x="0" y="0"/>
            <wp:positionH relativeFrom="margin">
              <wp:align>left</wp:align>
            </wp:positionH>
            <wp:positionV relativeFrom="paragraph">
              <wp:posOffset>-858520</wp:posOffset>
            </wp:positionV>
            <wp:extent cx="1127760" cy="5695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PTU-2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569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D07F5E8882C46EE8B32BAE02FDAD7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E2963">
            <w:t>Lab 5</w:t>
          </w:r>
          <w:r w:rsidR="0082026C" w:rsidRPr="00981703">
            <w:t xml:space="preserve"> - Design and Implement a VLSM Addressing Scheme</w:t>
          </w:r>
        </w:sdtContent>
      </w:sdt>
      <w:r w:rsidR="004D36D7" w:rsidRPr="00FD4A68">
        <w:t xml:space="preserve"> </w:t>
      </w:r>
    </w:p>
    <w:p w14:paraId="67D943D8" w14:textId="0DA5EC4D" w:rsidR="002E2963" w:rsidRPr="002E2963" w:rsidRDefault="002E2963" w:rsidP="002E2963">
      <w:pPr>
        <w:pStyle w:val="BodyTextL25"/>
      </w:pPr>
      <w:r>
        <w:tab/>
      </w:r>
    </w:p>
    <w:p w14:paraId="00CFC8FA" w14:textId="6D408C6B" w:rsidR="002E2963" w:rsidRDefault="002E2963" w:rsidP="002E2963">
      <w:pPr>
        <w:pStyle w:val="BodyTextL25"/>
        <w:tabs>
          <w:tab w:val="right" w:leader="dot" w:pos="10065"/>
        </w:tabs>
        <w:ind w:left="357"/>
      </w:pPr>
      <w:proofErr w:type="spellStart"/>
      <w:r>
        <w:t>Fullname</w:t>
      </w:r>
      <w:proofErr w:type="spellEnd"/>
      <w:r>
        <w:t xml:space="preserve">: </w:t>
      </w:r>
      <w:r w:rsidR="00117FF1" w:rsidRPr="00F00D53">
        <w:rPr>
          <w:b/>
          <w:bCs/>
          <w:lang w:val="vi-VN"/>
        </w:rPr>
        <w:t>Lê Anh Tuấn</w:t>
      </w:r>
      <w:r>
        <w:tab/>
      </w:r>
    </w:p>
    <w:p w14:paraId="31EBD8F7" w14:textId="493DCA4D" w:rsidR="002E2963" w:rsidRDefault="002E2963" w:rsidP="002E2963">
      <w:pPr>
        <w:pStyle w:val="BodyTextL25"/>
        <w:tabs>
          <w:tab w:val="right" w:leader="dot" w:pos="10065"/>
        </w:tabs>
        <w:ind w:left="357"/>
      </w:pPr>
      <w:r>
        <w:t xml:space="preserve">Email: </w:t>
      </w:r>
      <w:r w:rsidR="00117FF1" w:rsidRPr="00F00D53">
        <w:rPr>
          <w:b/>
          <w:bCs/>
        </w:rPr>
        <w:t>tuanlace180905</w:t>
      </w:r>
      <w:r w:rsidR="00117FF1" w:rsidRPr="00F00D53">
        <w:rPr>
          <w:b/>
          <w:bCs/>
          <w:lang w:val="vi-VN"/>
        </w:rPr>
        <w:t>@fpt.edu.vn</w:t>
      </w:r>
      <w:r>
        <w:tab/>
      </w:r>
    </w:p>
    <w:p w14:paraId="7D3B0175" w14:textId="025D6744" w:rsidR="002E2963" w:rsidRDefault="002E2963" w:rsidP="002E2963">
      <w:pPr>
        <w:pStyle w:val="BodyTextL25"/>
        <w:tabs>
          <w:tab w:val="right" w:leader="dot" w:pos="10065"/>
        </w:tabs>
        <w:ind w:left="357"/>
      </w:pPr>
      <w:r>
        <w:t>Class:</w:t>
      </w:r>
      <w:r w:rsidR="00117FF1" w:rsidRPr="00F00D53">
        <w:rPr>
          <w:b/>
          <w:bCs/>
        </w:rPr>
        <w:t>SE1902</w:t>
      </w:r>
      <w:r>
        <w:tab/>
      </w:r>
    </w:p>
    <w:p w14:paraId="39374F85" w14:textId="3F7D923D" w:rsidR="002E2963" w:rsidRPr="002E2963" w:rsidRDefault="002E2963" w:rsidP="002E2963">
      <w:pPr>
        <w:pStyle w:val="BodyTextL25"/>
      </w:pPr>
    </w:p>
    <w:p w14:paraId="7BD0F209" w14:textId="77777777" w:rsidR="0082026C" w:rsidRDefault="0082026C" w:rsidP="00D3435E">
      <w:pPr>
        <w:pStyle w:val="Heading1"/>
      </w:pPr>
      <w:r w:rsidRPr="00E70096">
        <w:t>Addressing Table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77"/>
        <w:gridCol w:w="1530"/>
        <w:gridCol w:w="2160"/>
        <w:gridCol w:w="2250"/>
        <w:gridCol w:w="2169"/>
      </w:tblGrid>
      <w:tr w:rsidR="00F90CE6" w14:paraId="7211008A" w14:textId="77777777" w:rsidTr="008A5464">
        <w:trPr>
          <w:cantSplit/>
          <w:tblHeader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AB7417" w14:textId="77777777" w:rsidR="00F90CE6" w:rsidRDefault="00F90CE6">
            <w:pPr>
              <w:pStyle w:val="TableHeading"/>
            </w:pPr>
            <w:r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0915EBD" w14:textId="77777777" w:rsidR="00F90CE6" w:rsidRDefault="00F90CE6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EC3DF8" w14:textId="77777777" w:rsidR="00F90CE6" w:rsidRDefault="00F90CE6">
            <w:pPr>
              <w:pStyle w:val="TableHeading"/>
            </w:pPr>
            <w:r>
              <w:t>IP Address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9122D9C" w14:textId="77777777" w:rsidR="00F90CE6" w:rsidRDefault="00F90CE6">
            <w:pPr>
              <w:pStyle w:val="TableHeading"/>
            </w:pPr>
            <w:r>
              <w:t>Subnet Mask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6C7D56" w14:textId="77777777" w:rsidR="00F90CE6" w:rsidRDefault="00F90CE6">
            <w:pPr>
              <w:pStyle w:val="TableHeading"/>
            </w:pPr>
            <w:r>
              <w:t>Default Gateway</w:t>
            </w:r>
          </w:p>
        </w:tc>
      </w:tr>
      <w:tr w:rsidR="00AF03C5" w14:paraId="6A5E9A48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EA619" w14:textId="11A5E6FB" w:rsidR="00AF03C5" w:rsidRPr="008A5464" w:rsidRDefault="008A5464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6B938" w14:textId="77777777" w:rsidR="00AF03C5" w:rsidRDefault="00AF03C5" w:rsidP="00AF03C5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3C4C4B" w14:textId="261BA097" w:rsidR="00AF03C5" w:rsidRPr="003B291E" w:rsidRDefault="003B291E" w:rsidP="003B291E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.19.67.1</w:t>
            </w:r>
            <w:r w:rsidR="00AF03C5" w:rsidRPr="003B291E">
              <w:rPr>
                <w:i w:val="0"/>
                <w:iCs/>
              </w:rPr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47C6DD" w14:textId="6DF91E67" w:rsidR="00AF03C5" w:rsidRPr="00EB5BF3" w:rsidRDefault="00EB5BF3" w:rsidP="00EB5BF3">
            <w:pPr>
              <w:pStyle w:val="ConfigWindow"/>
              <w:rPr>
                <w:i w:val="0"/>
                <w:iCs/>
                <w:color w:val="000000" w:themeColor="text1"/>
                <w:lang w:val="vi-VN"/>
              </w:rPr>
            </w:pPr>
            <w:r>
              <w:rPr>
                <w:i w:val="0"/>
                <w:iCs/>
                <w:color w:val="000000" w:themeColor="text1"/>
              </w:rPr>
              <w:t>255</w:t>
            </w:r>
            <w:r>
              <w:rPr>
                <w:i w:val="0"/>
                <w:iCs/>
                <w:color w:val="000000" w:themeColor="text1"/>
                <w:lang w:val="vi-VN"/>
              </w:rPr>
              <w:t>.255.255.224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50286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27AFEFE4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51A08F" w14:textId="2DFE1E88" w:rsidR="00AF03C5" w:rsidRPr="006E6F3A" w:rsidRDefault="006E6F3A" w:rsidP="006E6F3A">
            <w:pPr>
              <w:pStyle w:val="ConfigWindow"/>
              <w:rPr>
                <w:i w:val="0"/>
                <w:iCs/>
                <w:color w:val="000000" w:themeColor="text1"/>
              </w:rPr>
            </w:pPr>
            <w:r w:rsidRPr="006E6F3A">
              <w:rPr>
                <w:i w:val="0"/>
                <w:iCs/>
                <w:color w:val="000000" w:themeColor="text1"/>
              </w:rPr>
              <w:t>GAMMA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97713" w14:textId="77777777" w:rsidR="00AF03C5" w:rsidRDefault="00AF03C5" w:rsidP="00AF03C5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A9E7AD" w14:textId="2ABC95A6" w:rsidR="00AF03C5" w:rsidRPr="003B291E" w:rsidRDefault="003B291E" w:rsidP="003B291E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.19.67.33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298E2B" w14:textId="10F17296" w:rsidR="00AF03C5" w:rsidRPr="00EB5BF3" w:rsidRDefault="00EB5BF3" w:rsidP="00EB5BF3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255</w:t>
            </w:r>
            <w:r>
              <w:rPr>
                <w:i w:val="0"/>
                <w:iCs/>
                <w:color w:val="000000" w:themeColor="text1"/>
                <w:lang w:val="vi-VN"/>
              </w:rPr>
              <w:t>.255.255.</w:t>
            </w:r>
            <w:r w:rsidR="00C744C9">
              <w:rPr>
                <w:i w:val="0"/>
                <w:iCs/>
                <w:color w:val="000000" w:themeColor="text1"/>
                <w:lang w:val="vi-VN"/>
              </w:rPr>
              <w:t>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FFBE8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05C4CADA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2B401" w14:textId="436AA038" w:rsidR="00AF03C5" w:rsidRPr="008A5464" w:rsidRDefault="008A5464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4A5A" w14:textId="77777777" w:rsidR="00AF03C5" w:rsidRDefault="00AF03C5" w:rsidP="00AF03C5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13D2E" w14:textId="1FC855FF" w:rsidR="00AF03C5" w:rsidRPr="003B291E" w:rsidRDefault="003B291E" w:rsidP="003B291E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.19.67.97</w:t>
            </w:r>
            <w:r w:rsidRPr="003B291E">
              <w:rPr>
                <w:i w:val="0"/>
                <w:iCs/>
              </w:rPr>
              <w:t>B</w:t>
            </w:r>
            <w:r w:rsidR="00AF03C5" w:rsidRPr="003B291E">
              <w:rPr>
                <w:i w:val="0"/>
                <w:iCs/>
              </w:rPr>
              <w:t>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94E96C" w14:textId="459A75BF" w:rsidR="00AF03C5" w:rsidRPr="00EB5BF3" w:rsidRDefault="00EB5BF3" w:rsidP="00EB5BF3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255</w:t>
            </w:r>
            <w:r>
              <w:rPr>
                <w:i w:val="0"/>
                <w:iCs/>
                <w:color w:val="000000" w:themeColor="text1"/>
                <w:lang w:val="vi-VN"/>
              </w:rPr>
              <w:t>.255.255.</w:t>
            </w:r>
            <w:r w:rsidR="00C744C9">
              <w:rPr>
                <w:i w:val="0"/>
                <w:iCs/>
                <w:color w:val="000000" w:themeColor="text1"/>
                <w:lang w:val="vi-VN"/>
              </w:rPr>
              <w:t>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BBAA9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4726CD0C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A6BE6C" w14:textId="63349A7B" w:rsidR="00AF03C5" w:rsidRPr="008A5464" w:rsidRDefault="008A5464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41C09" w14:textId="77777777" w:rsidR="00AF03C5" w:rsidRDefault="00AF03C5" w:rsidP="00AF03C5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146734" w14:textId="75F7B33E" w:rsidR="00AF03C5" w:rsidRPr="003B291E" w:rsidRDefault="003B291E" w:rsidP="003B291E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.19.67.65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C7F8E1" w14:textId="509BEC4B" w:rsidR="00AF03C5" w:rsidRPr="00EB5BF3" w:rsidRDefault="00EB5BF3" w:rsidP="00EB5BF3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255</w:t>
            </w:r>
            <w:r>
              <w:rPr>
                <w:i w:val="0"/>
                <w:iCs/>
                <w:color w:val="000000" w:themeColor="text1"/>
                <w:lang w:val="vi-VN"/>
              </w:rPr>
              <w:t>.255.255.240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A3920D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5677A8B1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951469" w14:textId="6B7C329B" w:rsidR="00AF03C5" w:rsidRPr="006E6F3A" w:rsidRDefault="006E6F3A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 w:rsidRPr="006E6F3A">
              <w:rPr>
                <w:i w:val="0"/>
                <w:iCs/>
                <w:color w:val="000000" w:themeColor="text1"/>
              </w:rPr>
              <w:t>BETA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3CCBD3" w14:textId="77777777" w:rsidR="00AF03C5" w:rsidRDefault="00AF03C5" w:rsidP="00AF03C5">
            <w:pPr>
              <w:pStyle w:val="TableText"/>
            </w:pPr>
            <w:r>
              <w:t xml:space="preserve">G0/1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6422AA" w14:textId="1573590B" w:rsidR="00AF03C5" w:rsidRPr="003B291E" w:rsidRDefault="003B291E" w:rsidP="003B291E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.19.67.81</w:t>
            </w:r>
            <w:r w:rsidR="00AF03C5" w:rsidRPr="003B291E">
              <w:rPr>
                <w:i w:val="0"/>
                <w:iCs/>
              </w:rPr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929266" w14:textId="45103318" w:rsidR="00AF03C5" w:rsidRPr="00B70950" w:rsidRDefault="00EB5BF3" w:rsidP="00EB5BF3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255</w:t>
            </w:r>
            <w:r>
              <w:rPr>
                <w:i w:val="0"/>
                <w:iCs/>
                <w:color w:val="000000" w:themeColor="text1"/>
                <w:lang w:val="vi-VN"/>
              </w:rPr>
              <w:t>.255.255.</w:t>
            </w:r>
            <w:r w:rsidR="00C744C9">
              <w:rPr>
                <w:i w:val="0"/>
                <w:iCs/>
                <w:color w:val="000000" w:themeColor="text1"/>
                <w:lang w:val="vi-VN"/>
              </w:rPr>
              <w:t>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72733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693A3108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8F6DFC" w14:textId="41EBA87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B34A9" w14:textId="77777777" w:rsidR="00AF03C5" w:rsidRDefault="00AF03C5" w:rsidP="00AF03C5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A0289C" w14:textId="30AC4178" w:rsidR="00AF03C5" w:rsidRPr="003B291E" w:rsidRDefault="003B291E" w:rsidP="003B291E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.19.67.98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42D41E" w14:textId="6EF91887" w:rsidR="00AF03C5" w:rsidRPr="00EB5BF3" w:rsidRDefault="00EB5BF3" w:rsidP="00EB5BF3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255</w:t>
            </w:r>
            <w:r>
              <w:rPr>
                <w:i w:val="0"/>
                <w:iCs/>
                <w:color w:val="000000" w:themeColor="text1"/>
                <w:lang w:val="vi-VN"/>
              </w:rPr>
              <w:t>.255.255.252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06EDF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1895F373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77FFCE" w14:textId="311DBCC2" w:rsidR="00AF03C5" w:rsidRPr="00BD1E5C" w:rsidRDefault="00CB301E" w:rsidP="00B97A9F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GFloor4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9D845D" w14:textId="77777777" w:rsidR="00AF03C5" w:rsidRDefault="00AF03C5" w:rsidP="00AF03C5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EBA771" w14:textId="33A80C93" w:rsidR="00AF03C5" w:rsidRPr="003B291E" w:rsidRDefault="003B291E" w:rsidP="003B291E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.19.67.2</w:t>
            </w:r>
            <w:r w:rsidRPr="003B291E">
              <w:rPr>
                <w:i w:val="0"/>
                <w:iCs/>
              </w:rPr>
              <w:t>B</w:t>
            </w:r>
            <w:r w:rsidR="00AF03C5" w:rsidRPr="003B291E">
              <w:rPr>
                <w:i w:val="0"/>
                <w:iCs/>
              </w:rPr>
              <w:t>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39B14" w14:textId="6FD7C1F1" w:rsidR="00AF03C5" w:rsidRPr="00EB5BF3" w:rsidRDefault="00EB5BF3" w:rsidP="00EB5BF3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255</w:t>
            </w:r>
            <w:r>
              <w:rPr>
                <w:i w:val="0"/>
                <w:iCs/>
                <w:color w:val="000000" w:themeColor="text1"/>
                <w:lang w:val="vi-VN"/>
              </w:rPr>
              <w:t>.255.255.224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E12003" w14:textId="615B72D2" w:rsidR="00AF03C5" w:rsidRPr="00EB5BF3" w:rsidRDefault="00EB5BF3" w:rsidP="008A5464">
            <w:pPr>
              <w:pStyle w:val="ConfigWindow"/>
              <w:rPr>
                <w:i w:val="0"/>
                <w:iCs/>
                <w:color w:val="000000" w:themeColor="text1"/>
                <w:lang w:val="vi-VN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.19.67.1</w:t>
            </w:r>
          </w:p>
        </w:tc>
      </w:tr>
      <w:tr w:rsidR="00AF03C5" w14:paraId="76ABE46D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A94CE2" w14:textId="61A1F87A" w:rsidR="00AF03C5" w:rsidRPr="00CB301E" w:rsidRDefault="00CB301E" w:rsidP="00B97A9F">
            <w:pPr>
              <w:pStyle w:val="ConfigWindow"/>
              <w:rPr>
                <w:i w:val="0"/>
                <w:iCs/>
                <w:lang w:val="vi-VN"/>
              </w:rPr>
            </w:pPr>
            <w:r>
              <w:rPr>
                <w:i w:val="0"/>
                <w:iCs/>
                <w:color w:val="000000" w:themeColor="text1"/>
              </w:rPr>
              <w:t>GFloor3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F7463B" w14:textId="77777777" w:rsidR="00AF03C5" w:rsidRDefault="00AF03C5" w:rsidP="00AF03C5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4E0DE5" w14:textId="435527FF" w:rsidR="00AF03C5" w:rsidRPr="003B291E" w:rsidRDefault="003B291E" w:rsidP="003B291E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.19.67.34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7B01B" w14:textId="40C31994" w:rsidR="00AF03C5" w:rsidRPr="00EB5BF3" w:rsidRDefault="00EB5BF3" w:rsidP="00EB5BF3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255</w:t>
            </w:r>
            <w:r>
              <w:rPr>
                <w:i w:val="0"/>
                <w:iCs/>
                <w:color w:val="000000" w:themeColor="text1"/>
                <w:lang w:val="vi-VN"/>
              </w:rPr>
              <w:t>.255.255.224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ABD234" w14:textId="7996F965" w:rsidR="00AF03C5" w:rsidRPr="00EB5BF3" w:rsidRDefault="00EB5BF3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.19.67.33</w:t>
            </w:r>
          </w:p>
        </w:tc>
      </w:tr>
      <w:tr w:rsidR="00AF03C5" w14:paraId="29B2747D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670F5A" w14:textId="00A53DB0" w:rsidR="00AF03C5" w:rsidRPr="00BD1E5C" w:rsidRDefault="00B70950" w:rsidP="00B97A9F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B</w:t>
            </w:r>
            <w:r w:rsidR="00B97A9F" w:rsidRPr="00BD1E5C">
              <w:rPr>
                <w:i w:val="0"/>
                <w:iCs/>
                <w:color w:val="000000" w:themeColor="text1"/>
              </w:rPr>
              <w:t>Floor</w:t>
            </w:r>
            <w:r>
              <w:rPr>
                <w:i w:val="0"/>
                <w:iCs/>
                <w:color w:val="000000" w:themeColor="text1"/>
              </w:rPr>
              <w:t>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C4BCF1" w14:textId="77777777" w:rsidR="00AF03C5" w:rsidRDefault="00AF03C5" w:rsidP="00AF03C5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91742B" w14:textId="0D6E572B" w:rsidR="00AF03C5" w:rsidRPr="003B291E" w:rsidRDefault="003B291E" w:rsidP="003B291E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.19.67.66</w:t>
            </w:r>
            <w:r w:rsidR="00AF03C5" w:rsidRPr="003B291E">
              <w:rPr>
                <w:i w:val="0"/>
                <w:iCs/>
              </w:rPr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2270F5" w14:textId="0B16748F" w:rsidR="00AF03C5" w:rsidRPr="00EB5BF3" w:rsidRDefault="00EB5BF3" w:rsidP="00EB5BF3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255</w:t>
            </w:r>
            <w:r>
              <w:rPr>
                <w:i w:val="0"/>
                <w:iCs/>
                <w:color w:val="000000" w:themeColor="text1"/>
                <w:lang w:val="vi-VN"/>
              </w:rPr>
              <w:t>.255.255.240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5450F3" w14:textId="4310182F" w:rsidR="00AF03C5" w:rsidRPr="00EB5BF3" w:rsidRDefault="00EB5BF3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.19.67.65</w:t>
            </w:r>
          </w:p>
        </w:tc>
      </w:tr>
      <w:tr w:rsidR="00AF03C5" w14:paraId="712FE20C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2B9CB4" w14:textId="1931DFA7" w:rsidR="00AF03C5" w:rsidRPr="00BD1E5C" w:rsidRDefault="00B70950" w:rsidP="00B97A9F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B</w:t>
            </w:r>
            <w:r w:rsidR="00B97A9F" w:rsidRPr="00BD1E5C">
              <w:rPr>
                <w:i w:val="0"/>
                <w:iCs/>
                <w:color w:val="000000" w:themeColor="text1"/>
              </w:rPr>
              <w:t>Floor</w:t>
            </w:r>
            <w:r w:rsidR="00AD7822">
              <w:rPr>
                <w:i w:val="0"/>
                <w:iCs/>
                <w:color w:val="000000" w:themeColor="text1"/>
              </w:rPr>
              <w:t>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76F32" w14:textId="77777777" w:rsidR="00AF03C5" w:rsidRDefault="00AF03C5" w:rsidP="00AF03C5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E1A7C8" w14:textId="1CB90F87" w:rsidR="00AF03C5" w:rsidRPr="003B291E" w:rsidRDefault="003B291E" w:rsidP="003B291E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.19.67.82</w:t>
            </w:r>
            <w:r w:rsidR="00AF03C5" w:rsidRPr="003B291E">
              <w:rPr>
                <w:i w:val="0"/>
                <w:iCs/>
              </w:rPr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E7C98" w14:textId="3ED1FE77" w:rsidR="00AF03C5" w:rsidRPr="00EB5BF3" w:rsidRDefault="00EB5BF3" w:rsidP="00EB5BF3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255</w:t>
            </w:r>
            <w:r>
              <w:rPr>
                <w:i w:val="0"/>
                <w:iCs/>
                <w:color w:val="000000" w:themeColor="text1"/>
                <w:lang w:val="vi-VN"/>
              </w:rPr>
              <w:t>.255.255.240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2EC45C" w14:textId="0731A07B" w:rsidR="00AF03C5" w:rsidRPr="00EB5BF3" w:rsidRDefault="00EB5BF3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.19.67.81</w:t>
            </w:r>
          </w:p>
        </w:tc>
      </w:tr>
      <w:tr w:rsidR="00AF03C5" w14:paraId="77AF168C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FFE463" w14:textId="664B2887" w:rsidR="00AF03C5" w:rsidRPr="00BD1E5C" w:rsidRDefault="00BD1E5C" w:rsidP="008A5464">
            <w:pPr>
              <w:pStyle w:val="ConfigWindow"/>
              <w:rPr>
                <w:i w:val="0"/>
                <w:iCs/>
                <w:color w:val="000000" w:themeColor="text1"/>
                <w:lang w:val="vi-VN"/>
              </w:rPr>
            </w:pPr>
            <w:r w:rsidRPr="00BD1E5C">
              <w:rPr>
                <w:i w:val="0"/>
                <w:iCs/>
                <w:color w:val="000000" w:themeColor="text1"/>
              </w:rPr>
              <w:t>Staff</w:t>
            </w:r>
            <w:r w:rsidRPr="00BD1E5C">
              <w:rPr>
                <w:i w:val="0"/>
                <w:iCs/>
                <w:color w:val="000000" w:themeColor="text1"/>
                <w:lang w:val="vi-VN"/>
              </w:rPr>
              <w:t>-1-11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997E2" w14:textId="77777777" w:rsidR="00AF03C5" w:rsidRDefault="00AF03C5" w:rsidP="00AF03C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4A4D9" w14:textId="2AA9DCB4" w:rsidR="00AF03C5" w:rsidRPr="003B291E" w:rsidRDefault="003B291E" w:rsidP="003B291E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</w:t>
            </w:r>
            <w:r w:rsidR="00EB5BF3">
              <w:rPr>
                <w:i w:val="0"/>
                <w:iCs/>
                <w:color w:val="000000" w:themeColor="text1"/>
                <w:lang w:val="vi-VN"/>
              </w:rPr>
              <w:t>3</w:t>
            </w:r>
            <w:r w:rsidR="00B80EA9">
              <w:rPr>
                <w:i w:val="0"/>
                <w:iCs/>
                <w:color w:val="000000" w:themeColor="text1"/>
              </w:rPr>
              <w:t>0</w:t>
            </w:r>
            <w:r w:rsidR="00AF03C5" w:rsidRPr="003B291E">
              <w:rPr>
                <w:i w:val="0"/>
                <w:iCs/>
              </w:rPr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4FA77" w14:textId="3C669440" w:rsidR="00AF03C5" w:rsidRPr="00EB5BF3" w:rsidRDefault="00EB5BF3" w:rsidP="00EB5BF3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255</w:t>
            </w:r>
            <w:r>
              <w:rPr>
                <w:i w:val="0"/>
                <w:iCs/>
                <w:color w:val="000000" w:themeColor="text1"/>
                <w:lang w:val="vi-VN"/>
              </w:rPr>
              <w:t>.255.255.224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6974B4" w14:textId="612DFEA6" w:rsidR="00AF03C5" w:rsidRPr="00375106" w:rsidRDefault="00EB5BF3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.19.67.1</w:t>
            </w:r>
          </w:p>
        </w:tc>
      </w:tr>
      <w:tr w:rsidR="00AF03C5" w14:paraId="7251DD91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00EE0D" w14:textId="1DE608AD" w:rsidR="00AF03C5" w:rsidRPr="00BD1E5C" w:rsidRDefault="00BD1E5C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 w:rsidRPr="00BD1E5C">
              <w:rPr>
                <w:i w:val="0"/>
                <w:iCs/>
                <w:color w:val="000000" w:themeColor="text1"/>
              </w:rPr>
              <w:t>Staff</w:t>
            </w:r>
            <w:r w:rsidRPr="00BD1E5C">
              <w:rPr>
                <w:i w:val="0"/>
                <w:iCs/>
                <w:color w:val="000000" w:themeColor="text1"/>
                <w:lang w:val="vi-VN"/>
              </w:rPr>
              <w:t>-2-23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91F7F" w14:textId="77777777" w:rsidR="00AF03C5" w:rsidRDefault="00AF03C5" w:rsidP="00AF03C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FA1C82" w14:textId="02EB6808" w:rsidR="00AF03C5" w:rsidRPr="003B291E" w:rsidRDefault="00EB5BF3" w:rsidP="003B291E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</w:t>
            </w:r>
            <w:r w:rsidR="00B80EA9">
              <w:rPr>
                <w:i w:val="0"/>
                <w:iCs/>
                <w:color w:val="000000" w:themeColor="text1"/>
              </w:rPr>
              <w:t>62</w:t>
            </w:r>
            <w:r w:rsidR="00AF03C5" w:rsidRPr="003B291E">
              <w:rPr>
                <w:i w:val="0"/>
                <w:iCs/>
              </w:rPr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48B1C" w14:textId="2CCD8B95" w:rsidR="00AF03C5" w:rsidRPr="00EB5BF3" w:rsidRDefault="00EB5BF3" w:rsidP="00EB5BF3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255</w:t>
            </w:r>
            <w:r>
              <w:rPr>
                <w:i w:val="0"/>
                <w:iCs/>
                <w:color w:val="000000" w:themeColor="text1"/>
                <w:lang w:val="vi-VN"/>
              </w:rPr>
              <w:t>.255.255.224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F96984" w14:textId="5C9A9D0D" w:rsidR="00AF03C5" w:rsidRPr="00EB5BF3" w:rsidRDefault="00EB5BF3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.19.67.33</w:t>
            </w:r>
          </w:p>
        </w:tc>
      </w:tr>
      <w:tr w:rsidR="00AF03C5" w14:paraId="08B13FC4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AE041A" w14:textId="1FD8B630" w:rsidR="00AF03C5" w:rsidRPr="00BD1E5C" w:rsidRDefault="00BD1E5C" w:rsidP="008A5464">
            <w:pPr>
              <w:pStyle w:val="ConfigWindow"/>
              <w:rPr>
                <w:i w:val="0"/>
                <w:iCs/>
                <w:color w:val="000000" w:themeColor="text1"/>
                <w:lang w:val="vi-VN"/>
              </w:rPr>
            </w:pPr>
            <w:r w:rsidRPr="00BD1E5C">
              <w:rPr>
                <w:i w:val="0"/>
                <w:iCs/>
                <w:color w:val="000000" w:themeColor="text1"/>
              </w:rPr>
              <w:t>Student101</w:t>
            </w:r>
            <w:r w:rsidRPr="00BD1E5C">
              <w:rPr>
                <w:i w:val="0"/>
                <w:iCs/>
                <w:color w:val="000000" w:themeColor="text1"/>
                <w:lang w:val="vi-VN"/>
              </w:rPr>
              <w:t>-87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E0402C" w14:textId="77777777" w:rsidR="00AF03C5" w:rsidRDefault="00AF03C5" w:rsidP="00AF03C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0AB2F3" w14:textId="6334F59F" w:rsidR="00AF03C5" w:rsidRPr="003B291E" w:rsidRDefault="00EB5BF3" w:rsidP="003B291E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</w:t>
            </w:r>
            <w:r w:rsidR="005B1505">
              <w:rPr>
                <w:i w:val="0"/>
                <w:iCs/>
                <w:color w:val="000000" w:themeColor="text1"/>
              </w:rPr>
              <w:t>78</w:t>
            </w:r>
            <w:r w:rsidR="00AF03C5" w:rsidRPr="003B291E">
              <w:rPr>
                <w:i w:val="0"/>
                <w:iCs/>
              </w:rPr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7FDB62" w14:textId="43CCA884" w:rsidR="00AF03C5" w:rsidRPr="00EB5BF3" w:rsidRDefault="00EB5BF3" w:rsidP="00EB5BF3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255</w:t>
            </w:r>
            <w:r>
              <w:rPr>
                <w:i w:val="0"/>
                <w:iCs/>
                <w:color w:val="000000" w:themeColor="text1"/>
                <w:lang w:val="vi-VN"/>
              </w:rPr>
              <w:t>.255.255.240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026E6" w14:textId="1FDC69B4" w:rsidR="00AF03C5" w:rsidRPr="00EB5BF3" w:rsidRDefault="00EB5BF3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.19.67.65</w:t>
            </w:r>
          </w:p>
        </w:tc>
      </w:tr>
      <w:tr w:rsidR="00AF03C5" w14:paraId="6D1E6BD5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E7FF7F" w14:textId="4538F1B2" w:rsidR="00AF03C5" w:rsidRPr="00BD1E5C" w:rsidRDefault="00BD1E5C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 w:rsidRPr="00BD1E5C">
              <w:rPr>
                <w:i w:val="0"/>
                <w:iCs/>
                <w:color w:val="000000" w:themeColor="text1"/>
              </w:rPr>
              <w:t>Student115</w:t>
            </w:r>
            <w:r w:rsidRPr="00BD1E5C">
              <w:rPr>
                <w:i w:val="0"/>
                <w:iCs/>
                <w:color w:val="000000" w:themeColor="text1"/>
                <w:lang w:val="vi-VN"/>
              </w:rPr>
              <w:t>-12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4174F0" w14:textId="77777777" w:rsidR="00AF03C5" w:rsidRDefault="00AF03C5" w:rsidP="00AF03C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0182C" w14:textId="1A4B8181" w:rsidR="00AF03C5" w:rsidRPr="003B291E" w:rsidRDefault="00EB5BF3" w:rsidP="003B291E">
            <w:pPr>
              <w:pStyle w:val="ConfigWindow"/>
              <w:rPr>
                <w:i w:val="0"/>
                <w:iCs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</w:t>
            </w:r>
            <w:r w:rsidR="00375106">
              <w:rPr>
                <w:i w:val="0"/>
                <w:iCs/>
                <w:color w:val="000000" w:themeColor="text1"/>
              </w:rPr>
              <w:t>94</w:t>
            </w:r>
            <w:r w:rsidR="00AF03C5" w:rsidRPr="003B291E">
              <w:rPr>
                <w:i w:val="0"/>
                <w:iCs/>
              </w:rPr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1C0290" w14:textId="08CEBF64" w:rsidR="00AF03C5" w:rsidRPr="00EB5BF3" w:rsidRDefault="00EB5BF3" w:rsidP="00EB5BF3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255</w:t>
            </w:r>
            <w:r>
              <w:rPr>
                <w:i w:val="0"/>
                <w:iCs/>
                <w:color w:val="000000" w:themeColor="text1"/>
                <w:lang w:val="vi-VN"/>
              </w:rPr>
              <w:t>.255.255.240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9B1918" w14:textId="23CB82E6" w:rsidR="00AF03C5" w:rsidRPr="00EB5BF3" w:rsidRDefault="00EB5BF3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.19.67.81</w:t>
            </w:r>
          </w:p>
        </w:tc>
      </w:tr>
    </w:tbl>
    <w:p w14:paraId="19CD839C" w14:textId="77777777" w:rsidR="0082026C" w:rsidRPr="00E70096" w:rsidRDefault="0082026C" w:rsidP="00981703">
      <w:pPr>
        <w:pStyle w:val="Heading1"/>
      </w:pPr>
      <w:r w:rsidRPr="00E70096">
        <w:t>Objectives</w:t>
      </w:r>
    </w:p>
    <w:p w14:paraId="7C3EAE5E" w14:textId="6A4B950D" w:rsidR="0082026C" w:rsidRPr="00E70096" w:rsidRDefault="00183514" w:rsidP="0082026C">
      <w:pPr>
        <w:pStyle w:val="BodyTextL25"/>
      </w:pPr>
      <w:r>
        <w:t>In this lab you will design a VLSM addressing scheme given a network address and host requirements. You will configure addressing on routers, switches, and network hosts.</w:t>
      </w:r>
    </w:p>
    <w:p w14:paraId="0BB43CEB" w14:textId="70A1FE91" w:rsidR="0082026C" w:rsidRPr="00981703" w:rsidRDefault="00183514" w:rsidP="00981703">
      <w:pPr>
        <w:pStyle w:val="Bulletlevel1"/>
      </w:pPr>
      <w:r w:rsidRPr="00981703">
        <w:t>Design a VLSM IP addressing scheme given requirements.</w:t>
      </w:r>
    </w:p>
    <w:p w14:paraId="1C91C516" w14:textId="77777777" w:rsidR="0082026C" w:rsidRPr="00981703" w:rsidRDefault="00183514" w:rsidP="00981703">
      <w:pPr>
        <w:pStyle w:val="Bulletlevel1"/>
      </w:pPr>
      <w:r w:rsidRPr="00981703">
        <w:t>Configure addressing on network devices and hosts.</w:t>
      </w:r>
    </w:p>
    <w:p w14:paraId="1F429BEF" w14:textId="77777777" w:rsidR="0082026C" w:rsidRPr="00981703" w:rsidRDefault="00183514" w:rsidP="00981703">
      <w:pPr>
        <w:pStyle w:val="Bulletlevel1"/>
      </w:pPr>
      <w:r w:rsidRPr="00981703">
        <w:t>Verify IP connectivity.</w:t>
      </w:r>
    </w:p>
    <w:p w14:paraId="5964E97A" w14:textId="77777777" w:rsidR="0082026C" w:rsidRPr="00981703" w:rsidRDefault="00183514" w:rsidP="00981703">
      <w:pPr>
        <w:pStyle w:val="Bulletlevel1"/>
      </w:pPr>
      <w:r w:rsidRPr="00981703">
        <w:t>Troubleshoot connectivity issues as required.</w:t>
      </w:r>
    </w:p>
    <w:p w14:paraId="0F5DDC5E" w14:textId="77777777" w:rsidR="0082026C" w:rsidRDefault="0082026C" w:rsidP="00D3435E">
      <w:pPr>
        <w:pStyle w:val="Heading1"/>
      </w:pPr>
      <w:r w:rsidRPr="00E70096">
        <w:t>Background / Scenario</w:t>
      </w:r>
    </w:p>
    <w:p w14:paraId="1EDBBCF8" w14:textId="77777777" w:rsidR="00183514" w:rsidRDefault="00183514" w:rsidP="0082026C">
      <w:pPr>
        <w:pStyle w:val="BodyTextL25"/>
      </w:pPr>
      <w:r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6EED401F" w14:textId="77777777" w:rsidR="0082026C" w:rsidRDefault="0082026C" w:rsidP="00D3435E">
      <w:pPr>
        <w:pStyle w:val="Heading1"/>
      </w:pPr>
      <w:r>
        <w:lastRenderedPageBreak/>
        <w:t>Instructions</w:t>
      </w:r>
    </w:p>
    <w:p w14:paraId="1EC1D0C9" w14:textId="3C9EA65E" w:rsidR="00427BE7" w:rsidRDefault="00427BE7" w:rsidP="00427BE7">
      <w:pPr>
        <w:pStyle w:val="BodyTextL25"/>
      </w:pPr>
      <w:r>
        <w:t xml:space="preserve">You have been given the network address </w:t>
      </w:r>
      <w:r w:rsidR="007E2745" w:rsidRPr="007E2745">
        <w:rPr>
          <w:b/>
          <w:bCs/>
        </w:rPr>
        <w:t>172</w:t>
      </w:r>
      <w:r w:rsidR="007E2745" w:rsidRPr="007E2745">
        <w:rPr>
          <w:b/>
          <w:bCs/>
          <w:lang w:val="vi-VN"/>
        </w:rPr>
        <w:t>.19.67.0/</w:t>
      </w:r>
      <w:proofErr w:type="gramStart"/>
      <w:r w:rsidR="007E2745" w:rsidRPr="007E2745">
        <w:rPr>
          <w:b/>
          <w:bCs/>
          <w:lang w:val="vi-VN"/>
        </w:rPr>
        <w:t>24</w:t>
      </w:r>
      <w:r w:rsidR="007E2745">
        <w:rPr>
          <w:b/>
          <w:lang w:val="vi-VN"/>
        </w:rPr>
        <w:t xml:space="preserve">  </w:t>
      </w:r>
      <w:r>
        <w:t>by</w:t>
      </w:r>
      <w:proofErr w:type="gramEnd"/>
      <w:r>
        <w:t xml:space="preserve"> your customer. The host address requirements are: </w:t>
      </w:r>
    </w:p>
    <w:p w14:paraId="5B4F34CE" w14:textId="11B001A1" w:rsidR="00427BE7" w:rsidRDefault="000A60C6" w:rsidP="00D3435E">
      <w:pPr>
        <w:pStyle w:val="Heading1"/>
      </w:pPr>
      <w:r>
        <w:t>Requirements</w:t>
      </w:r>
    </w:p>
    <w:p w14:paraId="1AF3A791" w14:textId="77777777" w:rsidR="00F713B2" w:rsidRPr="00427BE7" w:rsidRDefault="00F713B2" w:rsidP="00D3435E">
      <w:pPr>
        <w:pStyle w:val="BodyTextL25Bold"/>
      </w:pPr>
      <w:r w:rsidRPr="00427BE7">
        <w:t>Host Requirements: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765"/>
        <w:gridCol w:w="5130"/>
      </w:tblGrid>
      <w:tr w:rsidR="00F713B2" w14:paraId="2A3B9513" w14:textId="77777777" w:rsidTr="00831F14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Default="00F713B2" w:rsidP="00F713B2">
            <w:pPr>
              <w:pStyle w:val="TableHeading"/>
            </w:pPr>
            <w:r>
              <w:t>LAN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Default="00F713B2" w:rsidP="00F713B2">
            <w:pPr>
              <w:pStyle w:val="TableHeading"/>
            </w:pPr>
            <w:r>
              <w:t>Number of Addresses Required</w:t>
            </w:r>
          </w:p>
        </w:tc>
      </w:tr>
      <w:tr w:rsidR="00AF03C5" w14:paraId="221B49D0" w14:textId="77777777" w:rsidTr="00924F68">
        <w:trPr>
          <w:jc w:val="center"/>
        </w:trPr>
        <w:tc>
          <w:tcPr>
            <w:tcW w:w="4765" w:type="dxa"/>
            <w:vAlign w:val="center"/>
          </w:tcPr>
          <w:p w14:paraId="4AD2C009" w14:textId="042CC043" w:rsidR="00AF03C5" w:rsidRPr="007E2745" w:rsidRDefault="00CF1330" w:rsidP="008A5464">
            <w:pPr>
              <w:pStyle w:val="ConfigWindow"/>
              <w:rPr>
                <w:i w:val="0"/>
                <w:iCs/>
                <w:color w:val="000000" w:themeColor="text1"/>
                <w:lang w:val="vi-VN"/>
              </w:rPr>
            </w:pPr>
            <w:r w:rsidRPr="007E2745">
              <w:rPr>
                <w:i w:val="0"/>
                <w:iCs/>
                <w:color w:val="000000" w:themeColor="text1"/>
              </w:rPr>
              <w:t>GFLoor4</w:t>
            </w:r>
            <w:r w:rsidRPr="007E2745">
              <w:rPr>
                <w:i w:val="0"/>
                <w:iCs/>
                <w:color w:val="000000" w:themeColor="text1"/>
                <w:lang w:val="vi-VN"/>
              </w:rPr>
              <w:t xml:space="preserve"> LAN</w:t>
            </w:r>
          </w:p>
        </w:tc>
        <w:tc>
          <w:tcPr>
            <w:tcW w:w="5130" w:type="dxa"/>
            <w:vAlign w:val="center"/>
          </w:tcPr>
          <w:p w14:paraId="121DF3B6" w14:textId="41CCD4FF" w:rsidR="00AF03C5" w:rsidRPr="002D646D" w:rsidRDefault="002D646D" w:rsidP="002D646D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19</w:t>
            </w:r>
          </w:p>
        </w:tc>
      </w:tr>
      <w:tr w:rsidR="00AF03C5" w14:paraId="3E1EC782" w14:textId="77777777" w:rsidTr="00924F68">
        <w:trPr>
          <w:jc w:val="center"/>
        </w:trPr>
        <w:tc>
          <w:tcPr>
            <w:tcW w:w="4765" w:type="dxa"/>
            <w:vAlign w:val="center"/>
          </w:tcPr>
          <w:p w14:paraId="0BEB68FD" w14:textId="3F9C69FE" w:rsidR="00AF03C5" w:rsidRPr="007E2745" w:rsidRDefault="00CF1330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 w:rsidRPr="007E2745">
              <w:rPr>
                <w:i w:val="0"/>
                <w:iCs/>
                <w:color w:val="000000" w:themeColor="text1"/>
              </w:rPr>
              <w:t>GFLoor3</w:t>
            </w:r>
            <w:r w:rsidRPr="007E2745">
              <w:rPr>
                <w:i w:val="0"/>
                <w:iCs/>
                <w:color w:val="000000" w:themeColor="text1"/>
                <w:lang w:val="vi-VN"/>
              </w:rPr>
              <w:t xml:space="preserve"> LAN</w:t>
            </w:r>
          </w:p>
        </w:tc>
        <w:tc>
          <w:tcPr>
            <w:tcW w:w="5130" w:type="dxa"/>
            <w:vAlign w:val="center"/>
          </w:tcPr>
          <w:p w14:paraId="61275CC4" w14:textId="15F6FBA6" w:rsidR="00AF03C5" w:rsidRPr="002D646D" w:rsidRDefault="002D646D" w:rsidP="002D646D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23</w:t>
            </w:r>
          </w:p>
        </w:tc>
      </w:tr>
      <w:tr w:rsidR="00AF03C5" w14:paraId="76E82A16" w14:textId="77777777" w:rsidTr="00924F68">
        <w:trPr>
          <w:jc w:val="center"/>
        </w:trPr>
        <w:tc>
          <w:tcPr>
            <w:tcW w:w="4765" w:type="dxa"/>
            <w:vAlign w:val="center"/>
          </w:tcPr>
          <w:p w14:paraId="3DD8AD2E" w14:textId="05A1993A" w:rsidR="00AF03C5" w:rsidRPr="007E2745" w:rsidRDefault="00CF1330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 w:rsidRPr="007E2745">
              <w:rPr>
                <w:i w:val="0"/>
                <w:iCs/>
                <w:color w:val="000000" w:themeColor="text1"/>
              </w:rPr>
              <w:t>BFLoor3</w:t>
            </w:r>
            <w:r w:rsidRPr="007E2745">
              <w:rPr>
                <w:i w:val="0"/>
                <w:iCs/>
                <w:color w:val="000000" w:themeColor="text1"/>
                <w:lang w:val="vi-VN"/>
              </w:rPr>
              <w:t xml:space="preserve"> LAN</w:t>
            </w:r>
          </w:p>
        </w:tc>
        <w:tc>
          <w:tcPr>
            <w:tcW w:w="5130" w:type="dxa"/>
            <w:vAlign w:val="center"/>
          </w:tcPr>
          <w:p w14:paraId="3C788737" w14:textId="1E0E36A9" w:rsidR="00AF03C5" w:rsidRPr="002D646D" w:rsidRDefault="002D646D" w:rsidP="002D646D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11</w:t>
            </w:r>
          </w:p>
        </w:tc>
      </w:tr>
      <w:tr w:rsidR="00AF03C5" w14:paraId="4EED3D3D" w14:textId="77777777" w:rsidTr="00924F68">
        <w:trPr>
          <w:jc w:val="center"/>
        </w:trPr>
        <w:tc>
          <w:tcPr>
            <w:tcW w:w="4765" w:type="dxa"/>
            <w:vAlign w:val="center"/>
          </w:tcPr>
          <w:p w14:paraId="43A3776B" w14:textId="6D0F3A8B" w:rsidR="00AF03C5" w:rsidRPr="007E2745" w:rsidRDefault="00CF1330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 w:rsidRPr="007E2745">
              <w:rPr>
                <w:i w:val="0"/>
                <w:iCs/>
                <w:color w:val="000000" w:themeColor="text1"/>
              </w:rPr>
              <w:t>BFLoor2</w:t>
            </w:r>
            <w:r w:rsidRPr="007E2745">
              <w:rPr>
                <w:i w:val="0"/>
                <w:iCs/>
                <w:color w:val="000000" w:themeColor="text1"/>
                <w:lang w:val="vi-VN"/>
              </w:rPr>
              <w:t xml:space="preserve"> LAN</w:t>
            </w:r>
          </w:p>
        </w:tc>
        <w:tc>
          <w:tcPr>
            <w:tcW w:w="5130" w:type="dxa"/>
            <w:vAlign w:val="center"/>
          </w:tcPr>
          <w:p w14:paraId="71290D39" w14:textId="500D438E" w:rsidR="00AF03C5" w:rsidRPr="002D646D" w:rsidRDefault="002D646D" w:rsidP="002D646D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7</w:t>
            </w:r>
          </w:p>
        </w:tc>
      </w:tr>
      <w:tr w:rsidR="00460223" w14:paraId="763B850E" w14:textId="77777777" w:rsidTr="00726A22">
        <w:trPr>
          <w:jc w:val="center"/>
        </w:trPr>
        <w:tc>
          <w:tcPr>
            <w:tcW w:w="4765" w:type="dxa"/>
            <w:vAlign w:val="bottom"/>
          </w:tcPr>
          <w:p w14:paraId="4BF4F795" w14:textId="3FFE134F" w:rsidR="00460223" w:rsidRPr="007E2745" w:rsidRDefault="00CF1330" w:rsidP="00CF1330">
            <w:pPr>
              <w:pStyle w:val="ConfigWindow"/>
              <w:rPr>
                <w:i w:val="0"/>
                <w:iCs/>
                <w:color w:val="000000" w:themeColor="text1"/>
                <w:lang w:val="vi-VN"/>
              </w:rPr>
            </w:pPr>
            <w:r w:rsidRPr="007E2745">
              <w:rPr>
                <w:i w:val="0"/>
                <w:iCs/>
                <w:color w:val="000000" w:themeColor="text1"/>
              </w:rPr>
              <w:t>WAN</w:t>
            </w:r>
            <w:r w:rsidRPr="007E2745">
              <w:rPr>
                <w:i w:val="0"/>
                <w:iCs/>
                <w:color w:val="000000" w:themeColor="text1"/>
                <w:lang w:val="vi-VN"/>
              </w:rPr>
              <w:t xml:space="preserve"> Link</w:t>
            </w:r>
          </w:p>
        </w:tc>
        <w:tc>
          <w:tcPr>
            <w:tcW w:w="5130" w:type="dxa"/>
          </w:tcPr>
          <w:p w14:paraId="0FCAE839" w14:textId="4DF0CB46" w:rsidR="00460223" w:rsidRPr="002D646D" w:rsidRDefault="002D646D" w:rsidP="002D646D">
            <w:pPr>
              <w:pStyle w:val="ConfigWindow"/>
              <w:rPr>
                <w:bCs/>
                <w:i w:val="0"/>
                <w:iCs/>
                <w:color w:val="000000" w:themeColor="text1"/>
              </w:rPr>
            </w:pPr>
            <w:r w:rsidRPr="002D646D">
              <w:rPr>
                <w:bCs/>
                <w:i w:val="0"/>
                <w:iCs/>
                <w:color w:val="000000" w:themeColor="text1"/>
              </w:rPr>
              <w:t>2</w:t>
            </w:r>
          </w:p>
        </w:tc>
      </w:tr>
    </w:tbl>
    <w:p w14:paraId="08A9AC6A" w14:textId="77777777" w:rsidR="00E362C0" w:rsidRPr="00E362C0" w:rsidRDefault="00E362C0" w:rsidP="00D3435E">
      <w:pPr>
        <w:pStyle w:val="BodyTextL25Bold"/>
      </w:pPr>
      <w:r w:rsidRPr="00E362C0">
        <w:t>Design Requirements</w:t>
      </w:r>
    </w:p>
    <w:p w14:paraId="70480F5C" w14:textId="77777777" w:rsidR="000A60C6" w:rsidRPr="00981703" w:rsidRDefault="000A60C6" w:rsidP="00981703">
      <w:pPr>
        <w:pStyle w:val="Bulletlevel1"/>
      </w:pPr>
      <w:r w:rsidRPr="00981703">
        <w:t xml:space="preserve">Create the addressing design. </w:t>
      </w:r>
      <w:r w:rsidR="00DA5721" w:rsidRPr="00981703">
        <w:t>Follow guidelines provided in the curriculum regarding the order of the subnets</w:t>
      </w:r>
      <w:r w:rsidR="00B11BD1" w:rsidRPr="00981703">
        <w:t>.</w:t>
      </w:r>
      <w:r w:rsidRPr="00981703">
        <w:t xml:space="preserve"> </w:t>
      </w:r>
    </w:p>
    <w:p w14:paraId="178226BF" w14:textId="77777777" w:rsidR="00B11BD1" w:rsidRPr="00981703" w:rsidRDefault="000A60C6" w:rsidP="00981703">
      <w:pPr>
        <w:pStyle w:val="Bulletlevel1"/>
      </w:pPr>
      <w:r w:rsidRPr="00981703">
        <w:t>The subnets shou</w:t>
      </w:r>
      <w:r w:rsidR="00B11BD1" w:rsidRPr="00981703">
        <w:t>ld be contiguous. There should be no unused address space between subnets.</w:t>
      </w:r>
    </w:p>
    <w:p w14:paraId="77153DA2" w14:textId="77777777" w:rsidR="00E362C0" w:rsidRPr="00981703" w:rsidRDefault="00E362C0" w:rsidP="00981703">
      <w:pPr>
        <w:pStyle w:val="Bulletlevel1"/>
      </w:pPr>
      <w:r w:rsidRPr="00981703">
        <w:t>Provide the most efficient subnet possible for the point-to-point link between the routers.</w:t>
      </w:r>
    </w:p>
    <w:p w14:paraId="04EA5E4D" w14:textId="77777777" w:rsidR="00B11BD1" w:rsidRPr="00981703" w:rsidRDefault="00B11BD1" w:rsidP="00981703">
      <w:pPr>
        <w:pStyle w:val="Bulletlevel1"/>
      </w:pPr>
      <w:r w:rsidRPr="00981703">
        <w:t>Document your design in a table such as the one below.</w:t>
      </w:r>
    </w:p>
    <w:tbl>
      <w:tblPr>
        <w:tblW w:w="1165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2337"/>
        <w:gridCol w:w="1980"/>
        <w:gridCol w:w="2059"/>
        <w:gridCol w:w="1590"/>
        <w:gridCol w:w="1844"/>
        <w:gridCol w:w="1844"/>
      </w:tblGrid>
      <w:tr w:rsidR="00485616" w:rsidRPr="00E362C0" w14:paraId="1F9FFAD2" w14:textId="77777777" w:rsidTr="00E029DD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485616" w:rsidRPr="00E362C0" w:rsidRDefault="00485616" w:rsidP="00E362C0">
            <w:pPr>
              <w:pStyle w:val="TableHeading"/>
            </w:pPr>
            <w:r w:rsidRPr="00E362C0">
              <w:t>Subnet Description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485616" w:rsidRPr="00E362C0" w:rsidRDefault="00485616" w:rsidP="00E362C0">
            <w:pPr>
              <w:pStyle w:val="TableHeading"/>
            </w:pPr>
            <w:r w:rsidRPr="00E362C0">
              <w:t>Number of Hosts Needed</w:t>
            </w:r>
          </w:p>
        </w:tc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77777777" w:rsidR="00485616" w:rsidRPr="00E362C0" w:rsidRDefault="00485616" w:rsidP="00E362C0">
            <w:pPr>
              <w:pStyle w:val="TableHeading"/>
            </w:pPr>
            <w:r w:rsidRPr="00E362C0">
              <w:t>Network Address/CIDR</w:t>
            </w:r>
          </w:p>
        </w:tc>
        <w:tc>
          <w:tcPr>
            <w:tcW w:w="1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485616" w:rsidRPr="00E362C0" w:rsidRDefault="00485616" w:rsidP="00E362C0">
            <w:pPr>
              <w:pStyle w:val="TableHeading"/>
            </w:pPr>
            <w:r w:rsidRPr="00E362C0">
              <w:t xml:space="preserve">First </w:t>
            </w:r>
            <w:r w:rsidRPr="00AC6197">
              <w:t>Usable</w:t>
            </w:r>
            <w:r w:rsidRPr="00E362C0">
              <w:t xml:space="preserve"> Host Address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5B1F2948" w14:textId="5C26DEC7" w:rsidR="00485616" w:rsidRPr="00E362C0" w:rsidRDefault="00485616" w:rsidP="00E362C0">
            <w:pPr>
              <w:pStyle w:val="TableHeading"/>
            </w:pPr>
            <w:r>
              <w:t>Last</w:t>
            </w:r>
            <w:r w:rsidRPr="00E362C0">
              <w:t xml:space="preserve"> </w:t>
            </w:r>
            <w:r w:rsidRPr="00AC6197">
              <w:t>Usable</w:t>
            </w:r>
            <w:r w:rsidRPr="00E362C0">
              <w:t xml:space="preserve"> Host Address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502CA0BC" w:rsidR="00485616" w:rsidRPr="00E362C0" w:rsidRDefault="00485616" w:rsidP="00E362C0">
            <w:pPr>
              <w:pStyle w:val="TableHeading"/>
            </w:pPr>
            <w:r w:rsidRPr="00E362C0">
              <w:t>Broadcast Address</w:t>
            </w:r>
          </w:p>
        </w:tc>
      </w:tr>
      <w:tr w:rsidR="00485616" w14:paraId="56CD1663" w14:textId="77777777" w:rsidTr="00E029DD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61A16" w14:textId="4649187D" w:rsidR="00E029DD" w:rsidRPr="00E029DD" w:rsidRDefault="005E0712" w:rsidP="00E029DD">
            <w:pPr>
              <w:pStyle w:val="ConfigWindow"/>
              <w:rPr>
                <w:color w:val="auto"/>
              </w:rPr>
            </w:pPr>
            <w:r w:rsidRPr="007E2745">
              <w:rPr>
                <w:i w:val="0"/>
                <w:iCs/>
                <w:color w:val="000000" w:themeColor="text1"/>
              </w:rPr>
              <w:t>GFLoor3</w:t>
            </w:r>
            <w:r w:rsidRPr="007E2745">
              <w:rPr>
                <w:i w:val="0"/>
                <w:iCs/>
                <w:color w:val="000000" w:themeColor="text1"/>
                <w:lang w:val="vi-VN"/>
              </w:rPr>
              <w:t xml:space="preserve">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3A8FE" w14:textId="0AC80324" w:rsidR="00E029DD" w:rsidRPr="00BF4C75" w:rsidRDefault="009E34FF" w:rsidP="00E029DD">
            <w:pPr>
              <w:pStyle w:val="ConfigWindow"/>
              <w:rPr>
                <w:i w:val="0"/>
                <w:iCs/>
                <w:color w:val="auto"/>
                <w:lang w:val="vi-VN"/>
              </w:rPr>
            </w:pPr>
            <w:r>
              <w:rPr>
                <w:i w:val="0"/>
                <w:iCs/>
                <w:color w:val="auto"/>
              </w:rPr>
              <w:t>23</w:t>
            </w:r>
            <w:r w:rsidR="00BF4C75">
              <w:rPr>
                <w:i w:val="0"/>
                <w:iCs/>
                <w:color w:val="auto"/>
                <w:lang w:val="vi-VN"/>
              </w:rPr>
              <w:t xml:space="preserve"> host</w:t>
            </w:r>
          </w:p>
        </w:tc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6DA6F" w14:textId="48AA1EF3" w:rsidR="00485616" w:rsidRPr="009E34FF" w:rsidRDefault="009E34FF" w:rsidP="008A5464">
            <w:pPr>
              <w:pStyle w:val="ConfigWindow"/>
              <w:rPr>
                <w:i w:val="0"/>
                <w:iCs/>
                <w:color w:val="000000" w:themeColor="text1"/>
                <w:lang w:val="vi-VN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.19.67.0/27</w:t>
            </w:r>
          </w:p>
        </w:tc>
        <w:tc>
          <w:tcPr>
            <w:tcW w:w="1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A6BD13" w14:textId="4A79FFA1" w:rsidR="00485616" w:rsidRPr="009E34FF" w:rsidRDefault="00AE3CA7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.19.67.1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BB4C4" w14:textId="6B57426A" w:rsidR="00485616" w:rsidRPr="009E34FF" w:rsidRDefault="00AE3CA7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</w:t>
            </w:r>
            <w:r w:rsidR="0011647C">
              <w:rPr>
                <w:i w:val="0"/>
                <w:iCs/>
                <w:color w:val="000000" w:themeColor="text1"/>
                <w:lang w:val="vi-VN"/>
              </w:rPr>
              <w:t>30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B07032" w14:textId="48042EB7" w:rsidR="00485616" w:rsidRPr="009E34FF" w:rsidRDefault="0011647C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.19.67.31</w:t>
            </w:r>
          </w:p>
        </w:tc>
      </w:tr>
      <w:tr w:rsidR="00485616" w14:paraId="006EBE01" w14:textId="77777777" w:rsidTr="00E029DD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0C735" w14:textId="1CF50A5D" w:rsidR="00485616" w:rsidRPr="00E029DD" w:rsidRDefault="005E0712" w:rsidP="008A5464">
            <w:pPr>
              <w:pStyle w:val="ConfigWindow"/>
              <w:rPr>
                <w:color w:val="auto"/>
              </w:rPr>
            </w:pPr>
            <w:r w:rsidRPr="007E2745">
              <w:rPr>
                <w:i w:val="0"/>
                <w:iCs/>
                <w:color w:val="000000" w:themeColor="text1"/>
              </w:rPr>
              <w:t>GFLoor4</w:t>
            </w:r>
            <w:r w:rsidRPr="007E2745">
              <w:rPr>
                <w:i w:val="0"/>
                <w:iCs/>
                <w:color w:val="000000" w:themeColor="text1"/>
                <w:lang w:val="vi-VN"/>
              </w:rPr>
              <w:t xml:space="preserve">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46FDAB" w14:textId="4D03C056" w:rsidR="00485616" w:rsidRPr="00BF4C75" w:rsidRDefault="009E34FF" w:rsidP="008A5464">
            <w:pPr>
              <w:pStyle w:val="ConfigWindow"/>
              <w:rPr>
                <w:i w:val="0"/>
                <w:iCs/>
                <w:color w:val="auto"/>
                <w:lang w:val="vi-VN"/>
              </w:rPr>
            </w:pPr>
            <w:r>
              <w:rPr>
                <w:i w:val="0"/>
                <w:iCs/>
                <w:color w:val="auto"/>
              </w:rPr>
              <w:t>19</w:t>
            </w:r>
            <w:r w:rsidR="00BF4C75">
              <w:rPr>
                <w:i w:val="0"/>
                <w:iCs/>
                <w:color w:val="auto"/>
                <w:lang w:val="vi-VN"/>
              </w:rPr>
              <w:t xml:space="preserve"> host</w:t>
            </w:r>
          </w:p>
        </w:tc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7E528D" w14:textId="12FA84F4" w:rsidR="00485616" w:rsidRPr="009E34FF" w:rsidRDefault="009E34FF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</w:t>
            </w:r>
            <w:r w:rsidR="004B7FED">
              <w:rPr>
                <w:i w:val="0"/>
                <w:iCs/>
                <w:color w:val="000000" w:themeColor="text1"/>
                <w:lang w:val="vi-VN"/>
              </w:rPr>
              <w:t>32</w:t>
            </w:r>
            <w:r>
              <w:rPr>
                <w:i w:val="0"/>
                <w:iCs/>
                <w:color w:val="000000" w:themeColor="text1"/>
                <w:lang w:val="vi-VN"/>
              </w:rPr>
              <w:t>/27</w:t>
            </w:r>
          </w:p>
        </w:tc>
        <w:tc>
          <w:tcPr>
            <w:tcW w:w="1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31C55D" w14:textId="0B0B5D64" w:rsidR="00485616" w:rsidRPr="009E34FF" w:rsidRDefault="00AE3CA7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.19.67.33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DDBC5" w14:textId="251C1DF4" w:rsidR="00485616" w:rsidRPr="009E34FF" w:rsidRDefault="0011647C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.19.67.62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6D47F7" w14:textId="6E964CF9" w:rsidR="00485616" w:rsidRPr="009E34FF" w:rsidRDefault="0011647C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.19.67.63</w:t>
            </w:r>
          </w:p>
        </w:tc>
      </w:tr>
      <w:tr w:rsidR="00485616" w14:paraId="46E451E3" w14:textId="77777777" w:rsidTr="00E029DD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7BD5BA" w14:textId="7F67C842" w:rsidR="00485616" w:rsidRPr="00E029DD" w:rsidRDefault="00356436" w:rsidP="008A5464">
            <w:pPr>
              <w:pStyle w:val="ConfigWindow"/>
              <w:rPr>
                <w:color w:val="auto"/>
              </w:rPr>
            </w:pPr>
            <w:r w:rsidRPr="007E2745">
              <w:rPr>
                <w:i w:val="0"/>
                <w:iCs/>
                <w:color w:val="000000" w:themeColor="text1"/>
              </w:rPr>
              <w:t>BFLoor3</w:t>
            </w:r>
            <w:r w:rsidRPr="007E2745">
              <w:rPr>
                <w:i w:val="0"/>
                <w:iCs/>
                <w:color w:val="000000" w:themeColor="text1"/>
                <w:lang w:val="vi-VN"/>
              </w:rPr>
              <w:t xml:space="preserve">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C2FE3D" w14:textId="4303D679" w:rsidR="00485616" w:rsidRPr="009E34FF" w:rsidRDefault="009E34FF" w:rsidP="008A5464">
            <w:pPr>
              <w:pStyle w:val="ConfigWindow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11</w:t>
            </w:r>
            <w:r w:rsidR="00BF4C75">
              <w:rPr>
                <w:i w:val="0"/>
                <w:iCs/>
                <w:color w:val="auto"/>
                <w:lang w:val="vi-VN"/>
              </w:rPr>
              <w:t xml:space="preserve"> host</w:t>
            </w:r>
          </w:p>
        </w:tc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A03BF2" w14:textId="0361CB2E" w:rsidR="00E029DD" w:rsidRPr="009E34FF" w:rsidRDefault="009E34FF" w:rsidP="00E029DD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.19.67.64/28</w:t>
            </w:r>
          </w:p>
        </w:tc>
        <w:tc>
          <w:tcPr>
            <w:tcW w:w="1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288392" w14:textId="24E5A8EF" w:rsidR="00485616" w:rsidRPr="009E34FF" w:rsidRDefault="00AE3CA7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.19.67.65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70B827" w14:textId="7173963C" w:rsidR="00485616" w:rsidRPr="009E34FF" w:rsidRDefault="0011647C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</w:t>
            </w:r>
            <w:r w:rsidR="00FD2FA2">
              <w:rPr>
                <w:i w:val="0"/>
                <w:iCs/>
                <w:color w:val="000000" w:themeColor="text1"/>
                <w:lang w:val="vi-VN"/>
              </w:rPr>
              <w:t>78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4C79AB" w14:textId="2D3C5901" w:rsidR="00485616" w:rsidRPr="009E34FF" w:rsidRDefault="0011647C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.19.67.79</w:t>
            </w:r>
          </w:p>
        </w:tc>
      </w:tr>
      <w:tr w:rsidR="00485616" w14:paraId="54A48257" w14:textId="77777777" w:rsidTr="00E029DD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265738" w14:textId="2CDC2D1B" w:rsidR="00485616" w:rsidRPr="00E029DD" w:rsidRDefault="00356436" w:rsidP="008A5464">
            <w:pPr>
              <w:pStyle w:val="ConfigWindow"/>
              <w:rPr>
                <w:color w:val="auto"/>
              </w:rPr>
            </w:pPr>
            <w:r w:rsidRPr="007E2745">
              <w:rPr>
                <w:i w:val="0"/>
                <w:iCs/>
                <w:color w:val="000000" w:themeColor="text1"/>
              </w:rPr>
              <w:t>BFLoor2</w:t>
            </w:r>
            <w:r w:rsidRPr="007E2745">
              <w:rPr>
                <w:i w:val="0"/>
                <w:iCs/>
                <w:color w:val="000000" w:themeColor="text1"/>
                <w:lang w:val="vi-VN"/>
              </w:rPr>
              <w:t xml:space="preserve"> LAN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CCC73" w14:textId="2AACE46C" w:rsidR="00485616" w:rsidRPr="00BF4C75" w:rsidRDefault="009E34FF" w:rsidP="008A5464">
            <w:pPr>
              <w:pStyle w:val="ConfigWindow"/>
              <w:rPr>
                <w:i w:val="0"/>
                <w:iCs/>
                <w:color w:val="auto"/>
                <w:lang w:val="vi-VN"/>
              </w:rPr>
            </w:pPr>
            <w:r>
              <w:rPr>
                <w:i w:val="0"/>
                <w:iCs/>
                <w:color w:val="auto"/>
              </w:rPr>
              <w:t>7</w:t>
            </w:r>
            <w:r w:rsidR="00BF4C75">
              <w:rPr>
                <w:i w:val="0"/>
                <w:iCs/>
                <w:color w:val="auto"/>
                <w:lang w:val="vi-VN"/>
              </w:rPr>
              <w:t xml:space="preserve"> host</w:t>
            </w:r>
          </w:p>
        </w:tc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6C07BC" w14:textId="3EFDB13A" w:rsidR="00485616" w:rsidRPr="009E34FF" w:rsidRDefault="009E34FF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.19.67.80/28</w:t>
            </w:r>
          </w:p>
        </w:tc>
        <w:tc>
          <w:tcPr>
            <w:tcW w:w="1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71745D" w14:textId="471E5F89" w:rsidR="00485616" w:rsidRPr="009E34FF" w:rsidRDefault="00AE3CA7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.19.67.81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7FBF3" w14:textId="2133CF04" w:rsidR="00485616" w:rsidRPr="009E34FF" w:rsidRDefault="0011647C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</w:t>
            </w:r>
            <w:r w:rsidR="00FD2FA2">
              <w:rPr>
                <w:i w:val="0"/>
                <w:iCs/>
                <w:color w:val="000000" w:themeColor="text1"/>
                <w:lang w:val="vi-VN"/>
              </w:rPr>
              <w:t>94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89EF0C" w14:textId="74618DB5" w:rsidR="00485616" w:rsidRPr="009E34FF" w:rsidRDefault="0011647C" w:rsidP="008A5464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.19.67.95</w:t>
            </w:r>
          </w:p>
        </w:tc>
      </w:tr>
      <w:tr w:rsidR="00007F7A" w14:paraId="55BEE112" w14:textId="77777777" w:rsidTr="00872FC4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6291B6C" w14:textId="58C7A16A" w:rsidR="00007F7A" w:rsidRPr="00E029DD" w:rsidRDefault="00356436" w:rsidP="00007F7A">
            <w:pPr>
              <w:pStyle w:val="ConfigWindow"/>
              <w:rPr>
                <w:color w:val="auto"/>
              </w:rPr>
            </w:pPr>
            <w:r w:rsidRPr="007E2745">
              <w:rPr>
                <w:i w:val="0"/>
                <w:iCs/>
                <w:color w:val="000000" w:themeColor="text1"/>
              </w:rPr>
              <w:t>WAN</w:t>
            </w:r>
            <w:r w:rsidRPr="007E2745">
              <w:rPr>
                <w:i w:val="0"/>
                <w:iCs/>
                <w:color w:val="000000" w:themeColor="text1"/>
                <w:lang w:val="vi-VN"/>
              </w:rPr>
              <w:t xml:space="preserve"> Link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0DD394" w14:textId="040B0A57" w:rsidR="00007F7A" w:rsidRPr="00BF4C75" w:rsidRDefault="009E34FF" w:rsidP="00007F7A">
            <w:pPr>
              <w:pStyle w:val="ConfigWindow"/>
              <w:rPr>
                <w:i w:val="0"/>
                <w:iCs/>
                <w:color w:val="auto"/>
                <w:lang w:val="vi-VN"/>
              </w:rPr>
            </w:pPr>
            <w:r>
              <w:rPr>
                <w:i w:val="0"/>
                <w:iCs/>
                <w:color w:val="auto"/>
              </w:rPr>
              <w:t>2</w:t>
            </w:r>
            <w:r w:rsidR="00BF4C75">
              <w:rPr>
                <w:i w:val="0"/>
                <w:iCs/>
                <w:color w:val="auto"/>
                <w:lang w:val="vi-VN"/>
              </w:rPr>
              <w:t xml:space="preserve"> host</w:t>
            </w:r>
          </w:p>
        </w:tc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AAA55" w14:textId="24A6C6E0" w:rsidR="00007F7A" w:rsidRPr="009E34FF" w:rsidRDefault="009E34FF" w:rsidP="00007F7A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.19.67.96/30</w:t>
            </w:r>
          </w:p>
        </w:tc>
        <w:tc>
          <w:tcPr>
            <w:tcW w:w="1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E5695B" w14:textId="1A7EBBA8" w:rsidR="00007F7A" w:rsidRPr="009E34FF" w:rsidRDefault="00AE3CA7" w:rsidP="00007F7A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.19.67.97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D4A252" w14:textId="60EF8649" w:rsidR="00007F7A" w:rsidRPr="009E34FF" w:rsidRDefault="0011647C" w:rsidP="00007F7A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</w:t>
            </w:r>
            <w:r w:rsidR="00B45CF9">
              <w:rPr>
                <w:i w:val="0"/>
                <w:iCs/>
                <w:color w:val="000000" w:themeColor="text1"/>
                <w:lang w:val="vi-VN"/>
              </w:rPr>
              <w:t>98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077FCE" w14:textId="04EE0E82" w:rsidR="00007F7A" w:rsidRPr="009E34FF" w:rsidRDefault="0011647C" w:rsidP="00007F7A">
            <w:pPr>
              <w:pStyle w:val="ConfigWindow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172</w:t>
            </w:r>
            <w:r>
              <w:rPr>
                <w:i w:val="0"/>
                <w:iCs/>
                <w:color w:val="000000" w:themeColor="text1"/>
                <w:lang w:val="vi-VN"/>
              </w:rPr>
              <w:t>.19.67.99</w:t>
            </w:r>
          </w:p>
        </w:tc>
      </w:tr>
    </w:tbl>
    <w:p w14:paraId="5BBE88D5" w14:textId="0388AE44" w:rsidR="000A60C6" w:rsidRDefault="00E362C0" w:rsidP="00D3435E">
      <w:pPr>
        <w:pStyle w:val="BodyTextL25Bold"/>
      </w:pPr>
      <w:r w:rsidRPr="00E362C0">
        <w:t>Configuration Requirements</w:t>
      </w:r>
    </w:p>
    <w:p w14:paraId="2D9222CC" w14:textId="0A28D9D4" w:rsidR="00C53AF7" w:rsidRPr="00C53AF7" w:rsidRDefault="00C53AF7" w:rsidP="00B11BD1">
      <w:pPr>
        <w:pStyle w:val="BodyTextL25"/>
      </w:pPr>
      <w:r>
        <w:rPr>
          <w:b/>
        </w:rPr>
        <w:t>Note</w:t>
      </w:r>
      <w:r w:rsidRPr="00981703">
        <w:t>:</w:t>
      </w:r>
      <w:r>
        <w:rPr>
          <w:b/>
        </w:rPr>
        <w:t xml:space="preserve"> </w:t>
      </w:r>
      <w:r w:rsidRPr="00C53AF7">
        <w:t xml:space="preserve">You will configure addressing on </w:t>
      </w:r>
      <w:r w:rsidRPr="00C53AF7">
        <w:rPr>
          <w:b/>
        </w:rPr>
        <w:t>all</w:t>
      </w:r>
      <w:r w:rsidRPr="00C53AF7">
        <w:t xml:space="preserve"> devices and hosts in the network.</w:t>
      </w:r>
    </w:p>
    <w:p w14:paraId="37943C94" w14:textId="4C4EC932" w:rsidR="00E362C0" w:rsidRPr="00981703" w:rsidRDefault="00E362C0" w:rsidP="00981703">
      <w:pPr>
        <w:pStyle w:val="Bulletlevel1"/>
      </w:pPr>
      <w:r w:rsidRPr="00981703">
        <w:t xml:space="preserve">Assign the </w:t>
      </w:r>
      <w:r w:rsidRPr="00D41892">
        <w:rPr>
          <w:b/>
        </w:rPr>
        <w:t>first usable IP addresses</w:t>
      </w:r>
      <w:r w:rsidRPr="00981703">
        <w:t xml:space="preserve"> </w:t>
      </w:r>
      <w:r w:rsidR="008919B5" w:rsidRPr="00981703">
        <w:t xml:space="preserve">in the appropriate subnets </w:t>
      </w:r>
      <w:r w:rsidRPr="00981703">
        <w:t>to [[R1Name]] for the two LAN links and the WAN link.</w:t>
      </w:r>
    </w:p>
    <w:p w14:paraId="4CE4D481" w14:textId="18C3CC2D" w:rsidR="00E362C0" w:rsidRPr="00981703" w:rsidRDefault="00E362C0" w:rsidP="00981703">
      <w:pPr>
        <w:pStyle w:val="Bulletlevel1"/>
      </w:pPr>
      <w:r w:rsidRPr="00981703">
        <w:t xml:space="preserve">Assign the </w:t>
      </w:r>
      <w:r w:rsidRPr="00D41892">
        <w:rPr>
          <w:b/>
        </w:rPr>
        <w:t>first usable IP addresses</w:t>
      </w:r>
      <w:r w:rsidRPr="00981703">
        <w:t xml:space="preserve"> </w:t>
      </w:r>
      <w:r w:rsidR="008919B5" w:rsidRPr="00981703">
        <w:t xml:space="preserve">in the appropriate subnets </w:t>
      </w:r>
      <w:r w:rsidRPr="00981703">
        <w:t xml:space="preserve">to [[R2Name]] for the two LANs links. Assign the </w:t>
      </w:r>
      <w:r w:rsidRPr="00D41892">
        <w:rPr>
          <w:b/>
        </w:rPr>
        <w:t>last usable IP address</w:t>
      </w:r>
      <w:r w:rsidRPr="00981703">
        <w:t xml:space="preserve"> for the WAN link.</w:t>
      </w:r>
    </w:p>
    <w:p w14:paraId="01B9316F" w14:textId="0A115588" w:rsidR="00E362C0" w:rsidRPr="00981703" w:rsidRDefault="00E362C0" w:rsidP="00981703">
      <w:pPr>
        <w:pStyle w:val="Bulletlevel1"/>
      </w:pPr>
      <w:r w:rsidRPr="00981703">
        <w:t xml:space="preserve">Assign the </w:t>
      </w:r>
      <w:r w:rsidRPr="00D41892">
        <w:rPr>
          <w:b/>
        </w:rPr>
        <w:t>second usable IP addresses</w:t>
      </w:r>
      <w:r w:rsidR="008919B5" w:rsidRPr="00981703">
        <w:t xml:space="preserve"> in the appropriate subnets</w:t>
      </w:r>
      <w:r w:rsidRPr="00981703">
        <w:t xml:space="preserve"> to the switches.</w:t>
      </w:r>
    </w:p>
    <w:p w14:paraId="38AA1743" w14:textId="0A9F02BE" w:rsidR="00E362C0" w:rsidRPr="00981703" w:rsidRDefault="00E362C0" w:rsidP="00981703">
      <w:pPr>
        <w:pStyle w:val="Bulletlevel1"/>
      </w:pPr>
      <w:r w:rsidRPr="00981703">
        <w:t xml:space="preserve">The switch management </w:t>
      </w:r>
      <w:r w:rsidR="00CF600E" w:rsidRPr="00981703">
        <w:t>interface should be reachable from hosts on all of the LANs.</w:t>
      </w:r>
    </w:p>
    <w:p w14:paraId="704B380F" w14:textId="560B043B" w:rsidR="00E362C0" w:rsidRPr="00981703" w:rsidRDefault="00E362C0" w:rsidP="00981703">
      <w:pPr>
        <w:pStyle w:val="Bulletlevel1"/>
      </w:pPr>
      <w:r w:rsidRPr="00981703">
        <w:t xml:space="preserve">Assign </w:t>
      </w:r>
      <w:r w:rsidR="009D0BB3" w:rsidRPr="00981703">
        <w:t xml:space="preserve">the </w:t>
      </w:r>
      <w:r w:rsidR="009D0BB3" w:rsidRPr="00956D39">
        <w:rPr>
          <w:b/>
        </w:rPr>
        <w:t>last usable IP</w:t>
      </w:r>
      <w:r w:rsidRPr="00956D39">
        <w:rPr>
          <w:b/>
        </w:rPr>
        <w:t xml:space="preserve"> address</w:t>
      </w:r>
      <w:r w:rsidR="00CF600E" w:rsidRPr="00956D39">
        <w:rPr>
          <w:b/>
        </w:rPr>
        <w:t>es</w:t>
      </w:r>
      <w:r w:rsidRPr="00981703">
        <w:t xml:space="preserve"> </w:t>
      </w:r>
      <w:r w:rsidR="008919B5" w:rsidRPr="00981703">
        <w:t xml:space="preserve">in the appropriate subnets </w:t>
      </w:r>
      <w:r w:rsidRPr="00981703">
        <w:t>to the hosts.</w:t>
      </w:r>
    </w:p>
    <w:p w14:paraId="41F30107" w14:textId="421FF7EC" w:rsidR="002D1F1B" w:rsidRDefault="002D1F1B" w:rsidP="00E362C0">
      <w:pPr>
        <w:pStyle w:val="BodyTextL25"/>
        <w:ind w:left="0"/>
      </w:pPr>
      <w:r>
        <w:t>If the addressing design and implementation are correct, all hosts and devices should be reachable over the network.</w:t>
      </w:r>
    </w:p>
    <w:p w14:paraId="5F76F81E" w14:textId="29D27AD3" w:rsidR="008A5464" w:rsidRDefault="008A5464" w:rsidP="008A5464">
      <w:pPr>
        <w:pStyle w:val="ConfigWindow"/>
      </w:pPr>
      <w:r>
        <w:lastRenderedPageBreak/>
        <w:t>End of document</w:t>
      </w:r>
    </w:p>
    <w:sectPr w:rsidR="008A5464" w:rsidSect="002E296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C2E02" w14:textId="77777777" w:rsidR="000B15C3" w:rsidRDefault="000B15C3" w:rsidP="00710659">
      <w:pPr>
        <w:spacing w:after="0" w:line="240" w:lineRule="auto"/>
      </w:pPr>
      <w:r>
        <w:separator/>
      </w:r>
    </w:p>
    <w:p w14:paraId="097E04F5" w14:textId="77777777" w:rsidR="000B15C3" w:rsidRDefault="000B15C3"/>
  </w:endnote>
  <w:endnote w:type="continuationSeparator" w:id="0">
    <w:p w14:paraId="48F37A88" w14:textId="77777777" w:rsidR="000B15C3" w:rsidRDefault="000B15C3" w:rsidP="00710659">
      <w:pPr>
        <w:spacing w:after="0" w:line="240" w:lineRule="auto"/>
      </w:pPr>
      <w:r>
        <w:continuationSeparator/>
      </w:r>
    </w:p>
    <w:p w14:paraId="3FB08381" w14:textId="77777777" w:rsidR="000B15C3" w:rsidRDefault="000B15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54F8" w14:textId="2F1AC186" w:rsidR="00001D72" w:rsidRPr="00882B63" w:rsidRDefault="00F42960" w:rsidP="00F42960">
    <w:pPr>
      <w:pStyle w:val="Footer"/>
    </w:pPr>
    <w:r>
      <w:t>FPT University</w:t>
    </w:r>
    <w:r w:rsidR="00001D72">
      <w:tab/>
    </w:r>
    <w:r w:rsidR="00001D72" w:rsidRPr="0090659A">
      <w:t xml:space="preserve">Page </w:t>
    </w:r>
    <w:r w:rsidR="00001D72" w:rsidRPr="0090659A">
      <w:rPr>
        <w:b/>
      </w:rPr>
      <w:fldChar w:fldCharType="begin"/>
    </w:r>
    <w:r w:rsidR="00001D72" w:rsidRPr="0090659A">
      <w:rPr>
        <w:b/>
      </w:rPr>
      <w:instrText xml:space="preserve"> PAGE </w:instrText>
    </w:r>
    <w:r w:rsidR="00001D72" w:rsidRPr="0090659A">
      <w:rPr>
        <w:b/>
      </w:rPr>
      <w:fldChar w:fldCharType="separate"/>
    </w:r>
    <w:r w:rsidR="00001D72">
      <w:rPr>
        <w:b/>
        <w:noProof/>
      </w:rPr>
      <w:t>8</w:t>
    </w:r>
    <w:r w:rsidR="00001D72" w:rsidRPr="0090659A">
      <w:rPr>
        <w:b/>
      </w:rPr>
      <w:fldChar w:fldCharType="end"/>
    </w:r>
    <w:r w:rsidR="00001D72" w:rsidRPr="0090659A">
      <w:t xml:space="preserve"> of </w:t>
    </w:r>
    <w:r w:rsidR="00001D72" w:rsidRPr="0090659A">
      <w:rPr>
        <w:b/>
      </w:rPr>
      <w:fldChar w:fldCharType="begin"/>
    </w:r>
    <w:r w:rsidR="00001D72" w:rsidRPr="0090659A">
      <w:rPr>
        <w:b/>
      </w:rPr>
      <w:instrText xml:space="preserve"> NUMPAGES  </w:instrText>
    </w:r>
    <w:r w:rsidR="00001D72" w:rsidRPr="0090659A">
      <w:rPr>
        <w:b/>
      </w:rPr>
      <w:fldChar w:fldCharType="separate"/>
    </w:r>
    <w:r w:rsidR="00001D72">
      <w:rPr>
        <w:b/>
        <w:noProof/>
      </w:rPr>
      <w:t>8</w:t>
    </w:r>
    <w:r w:rsidR="00001D72" w:rsidRPr="0090659A">
      <w:rPr>
        <w:b/>
      </w:rPr>
      <w:fldChar w:fldCharType="end"/>
    </w:r>
    <w:r w:rsidR="00001D72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DDBD" w14:textId="3A3E701A" w:rsidR="00001D72" w:rsidRPr="00882B63" w:rsidRDefault="00001D72" w:rsidP="00F42960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00D53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07B38" w14:textId="77777777" w:rsidR="000B15C3" w:rsidRDefault="000B15C3" w:rsidP="00710659">
      <w:pPr>
        <w:spacing w:after="0" w:line="240" w:lineRule="auto"/>
      </w:pPr>
      <w:r>
        <w:separator/>
      </w:r>
    </w:p>
    <w:p w14:paraId="4BD3DF2C" w14:textId="77777777" w:rsidR="000B15C3" w:rsidRDefault="000B15C3"/>
  </w:footnote>
  <w:footnote w:type="continuationSeparator" w:id="0">
    <w:p w14:paraId="28F72039" w14:textId="77777777" w:rsidR="000B15C3" w:rsidRDefault="000B15C3" w:rsidP="00710659">
      <w:pPr>
        <w:spacing w:after="0" w:line="240" w:lineRule="auto"/>
      </w:pPr>
      <w:r>
        <w:continuationSeparator/>
      </w:r>
    </w:p>
    <w:p w14:paraId="2B9BFF9A" w14:textId="77777777" w:rsidR="000B15C3" w:rsidRDefault="000B15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B4ED501" w14:textId="6C3DA59E" w:rsidR="00001D72" w:rsidRDefault="002E2963" w:rsidP="006E57E3">
        <w:pPr>
          <w:pStyle w:val="PageHead"/>
          <w:jc w:val="right"/>
        </w:pPr>
        <w:r>
          <w:t>Lab 5 - Design and Implement a VLSM Addressing Scheme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75783" w14:textId="77777777" w:rsidR="00001D72" w:rsidRDefault="00001D72" w:rsidP="006C3FCF">
    <w:pPr>
      <w:ind w:left="-288"/>
    </w:pPr>
    <w:r>
      <w:rPr>
        <w:noProof/>
      </w:rPr>
      <w:drawing>
        <wp:inline distT="0" distB="0" distL="0" distR="0" wp14:anchorId="3AA8ECA0" wp14:editId="7D8A8A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</w:num>
  <w:num w:numId="1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1D72"/>
    <w:rsid w:val="0000380F"/>
    <w:rsid w:val="00004175"/>
    <w:rsid w:val="000059C9"/>
    <w:rsid w:val="00007F7A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41AF6"/>
    <w:rsid w:val="0004318D"/>
    <w:rsid w:val="00044E62"/>
    <w:rsid w:val="00050BA4"/>
    <w:rsid w:val="0005141D"/>
    <w:rsid w:val="00051738"/>
    <w:rsid w:val="0005242B"/>
    <w:rsid w:val="00052548"/>
    <w:rsid w:val="00053673"/>
    <w:rsid w:val="00060696"/>
    <w:rsid w:val="0006220E"/>
    <w:rsid w:val="00062D89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22C8"/>
    <w:rsid w:val="000A60C6"/>
    <w:rsid w:val="000B06F3"/>
    <w:rsid w:val="000B0C2C"/>
    <w:rsid w:val="000B15C3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47C"/>
    <w:rsid w:val="001169A2"/>
    <w:rsid w:val="00117FF1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F14"/>
    <w:rsid w:val="00196CBC"/>
    <w:rsid w:val="0019753E"/>
    <w:rsid w:val="00197614"/>
    <w:rsid w:val="001A0312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B17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70FCC"/>
    <w:rsid w:val="002768DC"/>
    <w:rsid w:val="00292127"/>
    <w:rsid w:val="00293D1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F1B"/>
    <w:rsid w:val="002D56E0"/>
    <w:rsid w:val="002D646D"/>
    <w:rsid w:val="002D6C2A"/>
    <w:rsid w:val="002D7A86"/>
    <w:rsid w:val="002E2963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436"/>
    <w:rsid w:val="003569D7"/>
    <w:rsid w:val="003608AC"/>
    <w:rsid w:val="00363A23"/>
    <w:rsid w:val="0036440C"/>
    <w:rsid w:val="0036465A"/>
    <w:rsid w:val="003708CD"/>
    <w:rsid w:val="00373146"/>
    <w:rsid w:val="00375106"/>
    <w:rsid w:val="00386064"/>
    <w:rsid w:val="00390C38"/>
    <w:rsid w:val="00392748"/>
    <w:rsid w:val="00392C65"/>
    <w:rsid w:val="00392ED5"/>
    <w:rsid w:val="0039550F"/>
    <w:rsid w:val="003A19DC"/>
    <w:rsid w:val="003A1B45"/>
    <w:rsid w:val="003A220C"/>
    <w:rsid w:val="003B256A"/>
    <w:rsid w:val="003B291E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2F6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223"/>
    <w:rsid w:val="00462B9F"/>
    <w:rsid w:val="0046550D"/>
    <w:rsid w:val="004659EE"/>
    <w:rsid w:val="00473E34"/>
    <w:rsid w:val="00476BA9"/>
    <w:rsid w:val="00481650"/>
    <w:rsid w:val="00485616"/>
    <w:rsid w:val="004936C2"/>
    <w:rsid w:val="0049379C"/>
    <w:rsid w:val="004A1CA0"/>
    <w:rsid w:val="004A22E9"/>
    <w:rsid w:val="004A4ACD"/>
    <w:rsid w:val="004A506C"/>
    <w:rsid w:val="004A5BC5"/>
    <w:rsid w:val="004B023D"/>
    <w:rsid w:val="004B7FE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498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E24"/>
    <w:rsid w:val="00592329"/>
    <w:rsid w:val="00593386"/>
    <w:rsid w:val="00596998"/>
    <w:rsid w:val="0059790F"/>
    <w:rsid w:val="005A6E62"/>
    <w:rsid w:val="005B1505"/>
    <w:rsid w:val="005B2FB3"/>
    <w:rsid w:val="005B4A3D"/>
    <w:rsid w:val="005D2B29"/>
    <w:rsid w:val="005D354A"/>
    <w:rsid w:val="005D3E53"/>
    <w:rsid w:val="005D506C"/>
    <w:rsid w:val="005E0712"/>
    <w:rsid w:val="005E2553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6EEF"/>
    <w:rsid w:val="006576AF"/>
    <w:rsid w:val="00665D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7E3"/>
    <w:rsid w:val="006E5FE9"/>
    <w:rsid w:val="006E6581"/>
    <w:rsid w:val="006E6F3A"/>
    <w:rsid w:val="006E71DF"/>
    <w:rsid w:val="006F1616"/>
    <w:rsid w:val="006F1CC4"/>
    <w:rsid w:val="006F2A86"/>
    <w:rsid w:val="006F3163"/>
    <w:rsid w:val="00705FEC"/>
    <w:rsid w:val="00706906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36E3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2745"/>
    <w:rsid w:val="007E3264"/>
    <w:rsid w:val="007E3FEA"/>
    <w:rsid w:val="007E4F32"/>
    <w:rsid w:val="007E5EE8"/>
    <w:rsid w:val="007E6402"/>
    <w:rsid w:val="007F0A0B"/>
    <w:rsid w:val="007F0EA3"/>
    <w:rsid w:val="007F3A60"/>
    <w:rsid w:val="007F3D0B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272"/>
    <w:rsid w:val="008313F3"/>
    <w:rsid w:val="00831F1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A5464"/>
    <w:rsid w:val="008B06D4"/>
    <w:rsid w:val="008B4F20"/>
    <w:rsid w:val="008B68E7"/>
    <w:rsid w:val="008B7FFD"/>
    <w:rsid w:val="008C1924"/>
    <w:rsid w:val="008C286A"/>
    <w:rsid w:val="008C2920"/>
    <w:rsid w:val="008C4307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902EF3"/>
    <w:rsid w:val="00903523"/>
    <w:rsid w:val="00905E8E"/>
    <w:rsid w:val="00906281"/>
    <w:rsid w:val="0090659A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53F7"/>
    <w:rsid w:val="009476C0"/>
    <w:rsid w:val="00947EC6"/>
    <w:rsid w:val="00956D39"/>
    <w:rsid w:val="00963E34"/>
    <w:rsid w:val="00964DFA"/>
    <w:rsid w:val="00970A69"/>
    <w:rsid w:val="00973D5B"/>
    <w:rsid w:val="0098155C"/>
    <w:rsid w:val="00981703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FE"/>
    <w:rsid w:val="009D0BB3"/>
    <w:rsid w:val="009D2C27"/>
    <w:rsid w:val="009D503E"/>
    <w:rsid w:val="009E2309"/>
    <w:rsid w:val="009E34FF"/>
    <w:rsid w:val="009E42B9"/>
    <w:rsid w:val="009E4E17"/>
    <w:rsid w:val="009E54B9"/>
    <w:rsid w:val="009F4C2E"/>
    <w:rsid w:val="00A014A3"/>
    <w:rsid w:val="00A027CC"/>
    <w:rsid w:val="00A02991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95851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BCB"/>
    <w:rsid w:val="00AC1E7E"/>
    <w:rsid w:val="00AC507D"/>
    <w:rsid w:val="00AC6197"/>
    <w:rsid w:val="00AC66E4"/>
    <w:rsid w:val="00AD04F2"/>
    <w:rsid w:val="00AD4578"/>
    <w:rsid w:val="00AD68E9"/>
    <w:rsid w:val="00AD7822"/>
    <w:rsid w:val="00AE3CA7"/>
    <w:rsid w:val="00AE56C0"/>
    <w:rsid w:val="00AF0164"/>
    <w:rsid w:val="00AF03C5"/>
    <w:rsid w:val="00AF7ACC"/>
    <w:rsid w:val="00B00914"/>
    <w:rsid w:val="00B02A8E"/>
    <w:rsid w:val="00B052EE"/>
    <w:rsid w:val="00B1081F"/>
    <w:rsid w:val="00B11BD1"/>
    <w:rsid w:val="00B2496B"/>
    <w:rsid w:val="00B27499"/>
    <w:rsid w:val="00B3010D"/>
    <w:rsid w:val="00B35151"/>
    <w:rsid w:val="00B433F2"/>
    <w:rsid w:val="00B458E8"/>
    <w:rsid w:val="00B45CF9"/>
    <w:rsid w:val="00B5397B"/>
    <w:rsid w:val="00B53EE9"/>
    <w:rsid w:val="00B6183E"/>
    <w:rsid w:val="00B62809"/>
    <w:rsid w:val="00B70950"/>
    <w:rsid w:val="00B74716"/>
    <w:rsid w:val="00B7675A"/>
    <w:rsid w:val="00B80EA9"/>
    <w:rsid w:val="00B81898"/>
    <w:rsid w:val="00B82DED"/>
    <w:rsid w:val="00B8606B"/>
    <w:rsid w:val="00B878E7"/>
    <w:rsid w:val="00B879CC"/>
    <w:rsid w:val="00B97278"/>
    <w:rsid w:val="00B97943"/>
    <w:rsid w:val="00B97A9F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1E5C"/>
    <w:rsid w:val="00BD6D76"/>
    <w:rsid w:val="00BE56B3"/>
    <w:rsid w:val="00BE676D"/>
    <w:rsid w:val="00BF04E8"/>
    <w:rsid w:val="00BF16BF"/>
    <w:rsid w:val="00BF4C75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27F09"/>
    <w:rsid w:val="00C32713"/>
    <w:rsid w:val="00C351B8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4C9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2BB2"/>
    <w:rsid w:val="00CA73D5"/>
    <w:rsid w:val="00CB2FC9"/>
    <w:rsid w:val="00CB301E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1330"/>
    <w:rsid w:val="00CF2839"/>
    <w:rsid w:val="00CF5D31"/>
    <w:rsid w:val="00CF5F3B"/>
    <w:rsid w:val="00CF600E"/>
    <w:rsid w:val="00CF72E1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F49"/>
    <w:rsid w:val="00D3435E"/>
    <w:rsid w:val="00D345AB"/>
    <w:rsid w:val="00D40C65"/>
    <w:rsid w:val="00D41566"/>
    <w:rsid w:val="00D41892"/>
    <w:rsid w:val="00D452F4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53CE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721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6F44"/>
    <w:rsid w:val="00DF1B58"/>
    <w:rsid w:val="00E009DA"/>
    <w:rsid w:val="00E029DD"/>
    <w:rsid w:val="00E037D9"/>
    <w:rsid w:val="00E04927"/>
    <w:rsid w:val="00E0575A"/>
    <w:rsid w:val="00E11A48"/>
    <w:rsid w:val="00E1267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7333"/>
    <w:rsid w:val="00EA4077"/>
    <w:rsid w:val="00EA486E"/>
    <w:rsid w:val="00EA4FA3"/>
    <w:rsid w:val="00EB001B"/>
    <w:rsid w:val="00EB3082"/>
    <w:rsid w:val="00EB5BF3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5939"/>
    <w:rsid w:val="00F00D53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2960"/>
    <w:rsid w:val="00F46BD9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2FA2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35327"/>
  <w15:docId w15:val="{F7716416-CA0F-4B96-ACC7-8957881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F42960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F42960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C5DE8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Normal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A0299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7531B3"/>
    <w:rsid w:val="00756D74"/>
    <w:rsid w:val="00837AD4"/>
    <w:rsid w:val="008460CF"/>
    <w:rsid w:val="009159F0"/>
    <w:rsid w:val="009517FF"/>
    <w:rsid w:val="00996273"/>
    <w:rsid w:val="009E11F5"/>
    <w:rsid w:val="009E6B8F"/>
    <w:rsid w:val="00A4357C"/>
    <w:rsid w:val="00B04CF9"/>
    <w:rsid w:val="00B11AE9"/>
    <w:rsid w:val="00B271E6"/>
    <w:rsid w:val="00B41E96"/>
    <w:rsid w:val="00D24BEE"/>
    <w:rsid w:val="00DB5A1C"/>
    <w:rsid w:val="00DF2F61"/>
    <w:rsid w:val="00DF742E"/>
    <w:rsid w:val="00E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8BDB25-1ACD-4FB7-AB4E-1440D6357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245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5 - Design and Implement a VLSM Addressing Scheme</vt:lpstr>
    </vt:vector>
  </TitlesOfParts>
  <Company>Cisco Systems, Inc.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5 - Design and Implement a VLSM Addressing Scheme</dc:title>
  <dc:creator>Martin Benson</dc:creator>
  <dc:description>2019</dc:description>
  <cp:lastModifiedBy>Tuấn Lê</cp:lastModifiedBy>
  <cp:revision>47</cp:revision>
  <dcterms:created xsi:type="dcterms:W3CDTF">2019-11-27T19:43:00Z</dcterms:created>
  <dcterms:modified xsi:type="dcterms:W3CDTF">2024-10-20T11:36:00Z</dcterms:modified>
</cp:coreProperties>
</file>